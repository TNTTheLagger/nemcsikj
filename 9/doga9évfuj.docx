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23" w:rsidRDefault="004E7223">
      <w:pPr>
        <w:framePr w:w="4810" w:h="1635" w:hSpace="141" w:wrap="around" w:vAnchor="text" w:hAnchor="page" w:x="1416" w:y="199"/>
        <w:shd w:val="clear" w:color="auto" w:fill="E6E6E6"/>
        <w:rPr>
          <w:sz w:val="16"/>
          <w:szCs w:val="16"/>
        </w:rPr>
      </w:pPr>
      <w:r>
        <w:rPr>
          <w:sz w:val="16"/>
          <w:szCs w:val="16"/>
        </w:rPr>
        <w:t>A vizsgáztató tölti ki:</w:t>
      </w:r>
    </w:p>
    <w:p w:rsidR="004E7223" w:rsidRDefault="004E7223" w:rsidP="00FC3BBA">
      <w:pPr>
        <w:framePr w:w="4810" w:h="1635" w:hSpace="141" w:wrap="around" w:vAnchor="text" w:hAnchor="page" w:x="1416" w:y="199"/>
        <w:shd w:val="clear" w:color="auto" w:fill="E6E6E6"/>
        <w:spacing w:before="240" w:line="360" w:lineRule="auto"/>
        <w:rPr>
          <w:sz w:val="20"/>
          <w:szCs w:val="20"/>
        </w:rPr>
      </w:pPr>
      <w:r>
        <w:rPr>
          <w:smallCaps/>
          <w:sz w:val="20"/>
          <w:szCs w:val="20"/>
        </w:rPr>
        <w:t>Vizsga dátuma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fldChar w:fldCharType="begin">
          <w:ffData>
            <w:name w:val="Szöveg1"/>
            <w:enabled/>
            <w:calcOnExit w:val="0"/>
            <w:textInput>
              <w:default w:val="............"/>
            </w:textInput>
          </w:ffData>
        </w:fldChar>
      </w:r>
      <w:bookmarkStart w:id="0" w:name="Szöveg1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DF4507">
        <w:rPr>
          <w:noProof/>
          <w:sz w:val="20"/>
          <w:szCs w:val="20"/>
        </w:rPr>
        <w:t>............</w:t>
      </w:r>
      <w:r>
        <w:rPr>
          <w:sz w:val="20"/>
          <w:szCs w:val="20"/>
        </w:rPr>
        <w:fldChar w:fldCharType="end"/>
      </w:r>
      <w:bookmarkEnd w:id="0"/>
      <w:r>
        <w:rPr>
          <w:sz w:val="20"/>
          <w:szCs w:val="20"/>
        </w:rPr>
        <w:t xml:space="preserve">. év </w:t>
      </w:r>
      <w:r>
        <w:rPr>
          <w:sz w:val="20"/>
          <w:szCs w:val="20"/>
        </w:rPr>
        <w:fldChar w:fldCharType="begin">
          <w:ffData>
            <w:name w:val="Szöveg1"/>
            <w:enabled/>
            <w:calcOnExit w:val="0"/>
            <w:textInput>
              <w:default w:val="............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DF4507">
        <w:rPr>
          <w:noProof/>
          <w:sz w:val="20"/>
          <w:szCs w:val="20"/>
        </w:rPr>
        <w:t>............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. hó </w:t>
      </w:r>
      <w:r>
        <w:rPr>
          <w:sz w:val="20"/>
          <w:szCs w:val="20"/>
        </w:rPr>
        <w:fldChar w:fldCharType="begin">
          <w:ffData>
            <w:name w:val="Szöveg1"/>
            <w:enabled/>
            <w:calcOnExit w:val="0"/>
            <w:textInput>
              <w:default w:val="............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DF4507">
        <w:rPr>
          <w:noProof/>
          <w:sz w:val="20"/>
          <w:szCs w:val="20"/>
        </w:rPr>
        <w:t>............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nap.</w:t>
      </w:r>
    </w:p>
    <w:p w:rsidR="004E7223" w:rsidRDefault="004E7223">
      <w:pPr>
        <w:framePr w:w="4810" w:h="1635" w:hSpace="141" w:wrap="around" w:vAnchor="text" w:hAnchor="page" w:x="1416" w:y="199"/>
        <w:shd w:val="clear" w:color="auto" w:fill="E6E6E6"/>
        <w:spacing w:line="360" w:lineRule="auto"/>
        <w:rPr>
          <w:sz w:val="20"/>
          <w:szCs w:val="20"/>
        </w:rPr>
      </w:pPr>
      <w:r>
        <w:rPr>
          <w:smallCaps/>
          <w:sz w:val="20"/>
          <w:szCs w:val="20"/>
        </w:rPr>
        <w:t xml:space="preserve">Vizsgaközpont azonosítója: </w:t>
      </w:r>
      <w:r>
        <w:rPr>
          <w:smallCaps/>
          <w:sz w:val="20"/>
          <w:szCs w:val="20"/>
        </w:rPr>
        <w:fldChar w:fldCharType="begin">
          <w:ffData>
            <w:name w:val="Szöveg2"/>
            <w:enabled/>
            <w:calcOnExit w:val="0"/>
            <w:textInput>
              <w:default w:val="........."/>
            </w:textInput>
          </w:ffData>
        </w:fldChar>
      </w:r>
      <w:bookmarkStart w:id="1" w:name="Szöveg2"/>
      <w:r>
        <w:rPr>
          <w:smallCaps/>
          <w:sz w:val="20"/>
          <w:szCs w:val="20"/>
        </w:rPr>
        <w:instrText xml:space="preserve"> FORMTEXT </w:instrText>
      </w:r>
      <w:r>
        <w:rPr>
          <w:smallCaps/>
          <w:sz w:val="20"/>
          <w:szCs w:val="20"/>
        </w:rPr>
      </w:r>
      <w:r>
        <w:rPr>
          <w:smallCaps/>
          <w:sz w:val="20"/>
          <w:szCs w:val="20"/>
        </w:rPr>
        <w:fldChar w:fldCharType="separate"/>
      </w:r>
      <w:r w:rsidR="00DF4507">
        <w:rPr>
          <w:smallCaps/>
          <w:noProof/>
          <w:sz w:val="20"/>
          <w:szCs w:val="20"/>
        </w:rPr>
        <w:t>.........</w:t>
      </w:r>
      <w:r>
        <w:rPr>
          <w:smallCaps/>
          <w:sz w:val="20"/>
          <w:szCs w:val="20"/>
        </w:rPr>
        <w:fldChar w:fldCharType="end"/>
      </w:r>
      <w:bookmarkEnd w:id="1"/>
      <w:r>
        <w:rPr>
          <w:smallCaps/>
          <w:sz w:val="20"/>
          <w:szCs w:val="20"/>
        </w:rPr>
        <w:t>.</w:t>
      </w:r>
    </w:p>
    <w:p w:rsidR="004E7223" w:rsidRDefault="004E7223">
      <w:pPr>
        <w:framePr w:w="4810" w:h="1635" w:hSpace="141" w:wrap="around" w:vAnchor="text" w:hAnchor="page" w:x="1416" w:y="199"/>
        <w:shd w:val="clear" w:color="auto" w:fill="E6E6E6"/>
        <w:spacing w:line="360" w:lineRule="auto"/>
        <w:rPr>
          <w:sz w:val="20"/>
          <w:szCs w:val="20"/>
        </w:rPr>
      </w:pPr>
      <w:r>
        <w:rPr>
          <w:smallCaps/>
          <w:sz w:val="20"/>
          <w:szCs w:val="20"/>
        </w:rPr>
        <w:t xml:space="preserve">Vizsgáztató neve: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DF4507">
        <w:rPr>
          <w:noProof/>
          <w:sz w:val="20"/>
          <w:szCs w:val="20"/>
        </w:rPr>
        <w:t>.....................................................</w:t>
      </w:r>
      <w:r>
        <w:rPr>
          <w:sz w:val="20"/>
          <w:szCs w:val="20"/>
        </w:rPr>
        <w:fldChar w:fldCharType="end"/>
      </w:r>
    </w:p>
    <w:p w:rsidR="004E7223" w:rsidRDefault="004E7223">
      <w:pPr>
        <w:framePr w:w="4391" w:h="1635" w:hSpace="141" w:wrap="around" w:vAnchor="text" w:hAnchor="page" w:x="6216" w:y="199"/>
        <w:pBdr>
          <w:left w:val="single" w:sz="6" w:space="4" w:color="808080"/>
        </w:pBdr>
        <w:shd w:val="clear" w:color="auto" w:fill="E6E6E6"/>
        <w:tabs>
          <w:tab w:val="left" w:pos="1400"/>
          <w:tab w:val="left" w:pos="2600"/>
          <w:tab w:val="left" w:leader="dot" w:pos="3800"/>
        </w:tabs>
        <w:rPr>
          <w:b/>
          <w:smallCaps/>
          <w:sz w:val="20"/>
          <w:szCs w:val="20"/>
        </w:rPr>
      </w:pPr>
    </w:p>
    <w:p w:rsidR="004E7223" w:rsidRDefault="004E7223">
      <w:pPr>
        <w:framePr w:w="4391" w:h="1635" w:hSpace="141" w:wrap="around" w:vAnchor="text" w:hAnchor="page" w:x="6216" w:y="199"/>
        <w:pBdr>
          <w:left w:val="single" w:sz="6" w:space="4" w:color="808080"/>
        </w:pBdr>
        <w:shd w:val="clear" w:color="auto" w:fill="E6E6E6"/>
        <w:tabs>
          <w:tab w:val="left" w:pos="1400"/>
          <w:tab w:val="left" w:pos="2600"/>
          <w:tab w:val="left" w:leader="dot" w:pos="3480"/>
        </w:tabs>
        <w:spacing w:line="360" w:lineRule="auto"/>
        <w:rPr>
          <w:smallCaps/>
          <w:sz w:val="20"/>
          <w:szCs w:val="20"/>
        </w:rPr>
      </w:pPr>
      <w:r>
        <w:rPr>
          <w:b/>
          <w:smallCaps/>
          <w:sz w:val="20"/>
          <w:szCs w:val="20"/>
        </w:rPr>
        <w:t xml:space="preserve">Értékelés: </w:t>
      </w:r>
      <w:r>
        <w:rPr>
          <w:b/>
          <w:smallCaps/>
          <w:sz w:val="20"/>
          <w:szCs w:val="20"/>
        </w:rPr>
        <w:tab/>
      </w:r>
      <w:r>
        <w:rPr>
          <w:smallCaps/>
          <w:sz w:val="20"/>
          <w:szCs w:val="20"/>
        </w:rPr>
        <w:t>Összpontszám:</w:t>
      </w:r>
      <w:r>
        <w:rPr>
          <w:smallCaps/>
          <w:sz w:val="20"/>
          <w:szCs w:val="20"/>
        </w:rPr>
        <w:tab/>
      </w:r>
      <w:r>
        <w:rPr>
          <w:smallCaps/>
          <w:sz w:val="20"/>
          <w:szCs w:val="20"/>
        </w:rPr>
        <w:tab/>
      </w:r>
      <w:r>
        <w:rPr>
          <w:sz w:val="20"/>
          <w:szCs w:val="20"/>
        </w:rPr>
        <w:t>pont</w:t>
      </w:r>
    </w:p>
    <w:p w:rsidR="004E7223" w:rsidRDefault="004E7223">
      <w:pPr>
        <w:framePr w:w="4391" w:h="1635" w:hSpace="141" w:wrap="around" w:vAnchor="text" w:hAnchor="page" w:x="6216" w:y="199"/>
        <w:pBdr>
          <w:left w:val="single" w:sz="6" w:space="4" w:color="808080"/>
        </w:pBdr>
        <w:shd w:val="clear" w:color="auto" w:fill="E6E6E6"/>
        <w:tabs>
          <w:tab w:val="left" w:pos="1400"/>
          <w:tab w:val="left" w:pos="2600"/>
          <w:tab w:val="left" w:leader="dot" w:pos="3800"/>
        </w:tabs>
        <w:spacing w:before="120" w:after="120" w:line="360" w:lineRule="auto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ab/>
        <w:t>megfelelt / nem felelt meg</w:t>
      </w:r>
    </w:p>
    <w:p w:rsidR="004E7223" w:rsidRDefault="004E7223">
      <w:pPr>
        <w:framePr w:w="4391" w:h="1635" w:hSpace="141" w:wrap="around" w:vAnchor="text" w:hAnchor="page" w:x="6216" w:y="199"/>
        <w:pBdr>
          <w:left w:val="single" w:sz="6" w:space="4" w:color="808080"/>
        </w:pBdr>
        <w:shd w:val="clear" w:color="auto" w:fill="E6E6E6"/>
        <w:tabs>
          <w:tab w:val="left" w:pos="1400"/>
          <w:tab w:val="left" w:pos="2040"/>
          <w:tab w:val="left" w:leader="dot" w:pos="4200"/>
        </w:tabs>
        <w:spacing w:line="360" w:lineRule="auto"/>
        <w:rPr>
          <w:b/>
          <w:smallCaps/>
          <w:sz w:val="20"/>
          <w:szCs w:val="20"/>
        </w:rPr>
      </w:pPr>
      <w:r>
        <w:rPr>
          <w:smallCaps/>
          <w:sz w:val="20"/>
          <w:szCs w:val="20"/>
        </w:rPr>
        <w:t xml:space="preserve">Vizsgáztató aláírása: </w:t>
      </w:r>
      <w:r>
        <w:rPr>
          <w:smallCaps/>
          <w:sz w:val="20"/>
          <w:szCs w:val="20"/>
        </w:rPr>
        <w:tab/>
      </w:r>
    </w:p>
    <w:p w:rsidR="004E7223" w:rsidRDefault="004E7223">
      <w:pPr>
        <w:framePr w:w="4043" w:h="1272" w:hSpace="142" w:wrap="around" w:vAnchor="text" w:hAnchor="page" w:x="6095" w:y="2002"/>
        <w:rPr>
          <w:smallCaps/>
        </w:rPr>
      </w:pPr>
      <w:r>
        <w:rPr>
          <w:smallCaps/>
        </w:rPr>
        <w:t>Vizsgázó neve:</w:t>
      </w:r>
    </w:p>
    <w:p w:rsidR="004E7223" w:rsidRDefault="004E7223" w:rsidP="00FC3BBA">
      <w:pPr>
        <w:framePr w:w="4043" w:h="1272" w:hSpace="142" w:wrap="around" w:vAnchor="text" w:hAnchor="page" w:x="6095" w:y="2002"/>
        <w:tabs>
          <w:tab w:val="left" w:pos="200"/>
          <w:tab w:val="left" w:leader="dot" w:pos="3800"/>
        </w:tabs>
        <w:spacing w:before="240"/>
      </w:pPr>
      <w:r>
        <w:tab/>
      </w:r>
      <w:r>
        <w:tab/>
      </w:r>
    </w:p>
    <w:p w:rsidR="004E7223" w:rsidRDefault="004E7223" w:rsidP="00FC3BBA">
      <w:pPr>
        <w:spacing w:before="1200" w:after="240"/>
        <w:jc w:val="both"/>
        <w:rPr>
          <w:b/>
        </w:rPr>
      </w:pPr>
      <w:r>
        <w:rPr>
          <w:b/>
          <w:noProof/>
        </w:rPr>
        <w:t>25</w:t>
      </w:r>
      <w:r>
        <w:rPr>
          <w:b/>
        </w:rPr>
        <w:t>. FELADAT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 w:rsidRPr="00FC3BBA">
        <w:rPr>
          <w:sz w:val="20"/>
          <w:szCs w:val="20"/>
        </w:rPr>
        <w:t xml:space="preserve">Jelölje aláhúzással, </w:t>
      </w:r>
      <w:r w:rsidRPr="00FC3BBA">
        <w:rPr>
          <w:noProof/>
          <w:sz w:val="20"/>
          <w:szCs w:val="20"/>
        </w:rPr>
        <w:t>melyik kiterjesztés nem tömörített állományé! ZIP, DBF, AVI</w:t>
      </w:r>
    </w:p>
    <w:p w:rsidR="004E7223" w:rsidRPr="00FC3BBA" w:rsidRDefault="004E7223" w:rsidP="00FC3BBA">
      <w:pPr>
        <w:numPr>
          <w:ilvl w:val="0"/>
          <w:numId w:val="25"/>
        </w:numPr>
        <w:spacing w:after="240"/>
        <w:jc w:val="both"/>
        <w:rPr>
          <w:sz w:val="20"/>
          <w:szCs w:val="20"/>
        </w:rPr>
      </w:pPr>
      <w:r w:rsidRPr="00FC3BBA">
        <w:rPr>
          <w:noProof/>
          <w:sz w:val="20"/>
          <w:szCs w:val="20"/>
        </w:rPr>
        <w:t>Soroljon fel hármat az ablak különböző részeinek megnevezéseiből! Válaszát ide, a lapra írja!</w:t>
      </w:r>
    </w:p>
    <w:p w:rsidR="00AB365E" w:rsidRPr="00AB365E" w:rsidRDefault="004E7223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 w:rsidRPr="00FC3BBA">
        <w:rPr>
          <w:sz w:val="20"/>
          <w:szCs w:val="20"/>
        </w:rPr>
        <w:t xml:space="preserve">Kapcsolja be a számítógépet! (Belépési neve: </w:t>
      </w:r>
      <w:r w:rsidR="00FC3BBA">
        <w:rPr>
          <w:i/>
          <w:sz w:val="20"/>
          <w:szCs w:val="20"/>
        </w:rPr>
        <w:fldChar w:fldCharType="begin">
          <w:ffData>
            <w:name w:val="Szöveg3"/>
            <w:enabled/>
            <w:calcOnExit w:val="0"/>
            <w:textInput>
              <w:default w:val="aabbcc"/>
            </w:textInput>
          </w:ffData>
        </w:fldChar>
      </w:r>
      <w:bookmarkStart w:id="2" w:name="Szöveg3"/>
      <w:r w:rsidR="00FC3BBA">
        <w:rPr>
          <w:i/>
          <w:sz w:val="20"/>
          <w:szCs w:val="20"/>
        </w:rPr>
        <w:instrText xml:space="preserve"> FORMTEXT </w:instrText>
      </w:r>
      <w:r w:rsidRPr="00FC3BBA">
        <w:rPr>
          <w:i/>
          <w:sz w:val="20"/>
          <w:szCs w:val="20"/>
        </w:rPr>
      </w:r>
      <w:r w:rsidR="00FC3BBA">
        <w:rPr>
          <w:i/>
          <w:sz w:val="20"/>
          <w:szCs w:val="20"/>
        </w:rPr>
        <w:fldChar w:fldCharType="separate"/>
      </w:r>
      <w:r w:rsidR="00DF4507">
        <w:rPr>
          <w:i/>
          <w:noProof/>
          <w:sz w:val="20"/>
          <w:szCs w:val="20"/>
        </w:rPr>
        <w:t>aabbc</w:t>
      </w:r>
    </w:p>
    <w:p w:rsidR="00AB365E" w:rsidRDefault="00AB365E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jelölje aláhúzással melyik nem szövegállomány? wri,rtf,pdf,rft</w:t>
      </w:r>
    </w:p>
    <w:p w:rsidR="00AB365E" w:rsidRDefault="00AB365E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 w:rsidRPr="00AB365E">
        <w:rPr>
          <w:sz w:val="20"/>
          <w:szCs w:val="20"/>
        </w:rPr>
        <w:t xml:space="preserve">elölje aláhúzással melyik nem </w:t>
      </w:r>
      <w:r>
        <w:rPr>
          <w:sz w:val="20"/>
          <w:szCs w:val="20"/>
        </w:rPr>
        <w:t>kép</w:t>
      </w:r>
      <w:r w:rsidRPr="00AB365E">
        <w:rPr>
          <w:sz w:val="20"/>
          <w:szCs w:val="20"/>
        </w:rPr>
        <w:t>állomány?</w:t>
      </w:r>
      <w:r>
        <w:rPr>
          <w:sz w:val="20"/>
          <w:szCs w:val="20"/>
        </w:rPr>
        <w:t>GIF,PCX,WMF,ERS,EPS</w:t>
      </w:r>
    </w:p>
    <w:p w:rsidR="00AB365E" w:rsidRDefault="00AB365E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 w:rsidRPr="00AB365E">
        <w:rPr>
          <w:sz w:val="20"/>
          <w:szCs w:val="20"/>
        </w:rPr>
        <w:t xml:space="preserve">elölje aláhúzással melyik nem </w:t>
      </w:r>
      <w:r>
        <w:rPr>
          <w:sz w:val="20"/>
          <w:szCs w:val="20"/>
        </w:rPr>
        <w:t>adatbázis</w:t>
      </w:r>
      <w:r w:rsidRPr="00AB365E">
        <w:rPr>
          <w:sz w:val="20"/>
          <w:szCs w:val="20"/>
        </w:rPr>
        <w:t>állomány?</w:t>
      </w:r>
      <w:r>
        <w:rPr>
          <w:sz w:val="20"/>
          <w:szCs w:val="20"/>
        </w:rPr>
        <w:t>DBF,DTG,MDB,NTX</w:t>
      </w:r>
    </w:p>
    <w:p w:rsidR="00AB365E" w:rsidRDefault="00AB365E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Mit értünk vírus alatt és milyen főbb fajtái vannak? Válaszát írja a PLUSZ szövegállományba a fökönyvtárban! A többi kifejtős feladatot is írtja ide!</w:t>
      </w:r>
    </w:p>
    <w:p w:rsidR="00475439" w:rsidRDefault="00475439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Soroljon fel 5 lehetséges következményt, amit a vírusok okozhatnak a PLUSZ állományba!</w:t>
      </w:r>
    </w:p>
    <w:p w:rsidR="00475439" w:rsidRDefault="00475439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Miért szükséges a víruskezelő frissítése, írja a PLUSSZ állományba!</w:t>
      </w:r>
    </w:p>
    <w:p w:rsidR="00AB365E" w:rsidRDefault="00AB365E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mit értünk veszteségmentes tömörítés alatt? A PLUSZ -ba irja a választ a feladat sorszáma után.</w:t>
      </w:r>
    </w:p>
    <w:p w:rsidR="00475439" w:rsidRDefault="00475439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Mit jelent a biztonsági másolat, írje ezt is a plussz-be!</w:t>
      </w:r>
    </w:p>
    <w:p w:rsidR="00AB365E" w:rsidRDefault="00475439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megnyitott PLUSSZ állományt helyette el úgy, hogy kb 2/3 részét fedje be a képernyőnek.</w:t>
      </w:r>
    </w:p>
    <w:p w:rsidR="00AB365E" w:rsidRDefault="00475439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mentse el a képernyőt a KÉPES néven a főkönyvtárba!</w:t>
      </w:r>
    </w:p>
    <w:p w:rsidR="00AB365E" w:rsidRDefault="00475439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Tegye ezt az állományt rejtetté!</w:t>
      </w:r>
    </w:p>
    <w:p w:rsidR="00AB365E" w:rsidRDefault="00475439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Nevezze át a KÉPES állományt KÉPES2 névre!</w:t>
      </w:r>
    </w:p>
    <w:p w:rsidR="004E7223" w:rsidRPr="00FC3BBA" w:rsidRDefault="00DF4507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>
        <w:rPr>
          <w:i/>
          <w:noProof/>
          <w:sz w:val="20"/>
          <w:szCs w:val="20"/>
        </w:rPr>
        <w:t>c</w:t>
      </w:r>
      <w:r w:rsidR="00FC3BBA">
        <w:rPr>
          <w:i/>
          <w:sz w:val="20"/>
          <w:szCs w:val="20"/>
        </w:rPr>
        <w:fldChar w:fldCharType="end"/>
      </w:r>
      <w:bookmarkEnd w:id="2"/>
      <w:r w:rsidR="004E7223" w:rsidRPr="00FC3BBA">
        <w:rPr>
          <w:sz w:val="20"/>
          <w:szCs w:val="20"/>
        </w:rPr>
        <w:t xml:space="preserve">, jelszava: </w:t>
      </w:r>
      <w:r w:rsidR="00FC3BBA">
        <w:rPr>
          <w:i/>
          <w:sz w:val="20"/>
          <w:szCs w:val="20"/>
        </w:rPr>
        <w:fldChar w:fldCharType="begin">
          <w:ffData>
            <w:name w:val="Szöveg4"/>
            <w:enabled/>
            <w:calcOnExit w:val="0"/>
            <w:textInput>
              <w:default w:val="xxyyzz"/>
            </w:textInput>
          </w:ffData>
        </w:fldChar>
      </w:r>
      <w:bookmarkStart w:id="3" w:name="Szöveg4"/>
      <w:r w:rsidR="00FC3BBA">
        <w:rPr>
          <w:i/>
          <w:sz w:val="20"/>
          <w:szCs w:val="20"/>
        </w:rPr>
        <w:instrText xml:space="preserve"> FORMTEXT </w:instrText>
      </w:r>
      <w:r w:rsidR="004E7223" w:rsidRPr="00FC3BBA">
        <w:rPr>
          <w:i/>
          <w:sz w:val="20"/>
          <w:szCs w:val="20"/>
        </w:rPr>
      </w:r>
      <w:r w:rsidR="00FC3BBA">
        <w:rPr>
          <w:i/>
          <w:sz w:val="20"/>
          <w:szCs w:val="20"/>
        </w:rPr>
        <w:fldChar w:fldCharType="separate"/>
      </w:r>
      <w:r w:rsidR="00AB365E">
        <w:rPr>
          <w:i/>
          <w:noProof/>
          <w:sz w:val="20"/>
          <w:szCs w:val="20"/>
        </w:rPr>
        <w:t>GIF</w:t>
      </w:r>
      <w:r w:rsidR="00FC3BBA">
        <w:rPr>
          <w:i/>
          <w:sz w:val="20"/>
          <w:szCs w:val="20"/>
        </w:rPr>
        <w:fldChar w:fldCharType="end"/>
      </w:r>
      <w:bookmarkEnd w:id="3"/>
      <w:r w:rsidR="004E7223" w:rsidRPr="00FC3BBA">
        <w:rPr>
          <w:i/>
          <w:sz w:val="20"/>
          <w:szCs w:val="20"/>
        </w:rPr>
        <w:t>.</w:t>
      </w:r>
      <w:r w:rsidR="004E7223" w:rsidRPr="00FC3BBA">
        <w:rPr>
          <w:sz w:val="20"/>
          <w:szCs w:val="20"/>
        </w:rPr>
        <w:t>)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Kapott egy flopilemezt, mely teljesen üres. Címkézze meg! A címke legyen a mai nap neve (pl. VASARNAP)!</w:t>
      </w:r>
    </w:p>
    <w:p w:rsidR="004E7223" w:rsidRPr="00FC3BBA" w:rsidRDefault="004E7223" w:rsidP="00FC3BBA">
      <w:pPr>
        <w:numPr>
          <w:ilvl w:val="0"/>
          <w:numId w:val="25"/>
        </w:numPr>
        <w:spacing w:after="240"/>
        <w:jc w:val="both"/>
        <w:rPr>
          <w:sz w:val="20"/>
          <w:szCs w:val="20"/>
        </w:rPr>
      </w:pPr>
      <w:r w:rsidRPr="00FC3BBA">
        <w:rPr>
          <w:noProof/>
          <w:sz w:val="20"/>
          <w:szCs w:val="20"/>
        </w:rPr>
        <w:t>Hozzon létre a címkével azonos nevű mappát a lemezen!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 w:rsidRPr="00FC3BBA">
        <w:rPr>
          <w:noProof/>
          <w:sz w:val="20"/>
          <w:szCs w:val="20"/>
        </w:rPr>
        <w:t>Hozza létre az előbbi mappában a 25.TXT szövegállományt, melyben válaszol a következő kérdésre!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sz w:val="20"/>
          <w:szCs w:val="20"/>
        </w:rPr>
      </w:pPr>
      <w:r w:rsidRPr="00FC3BBA">
        <w:rPr>
          <w:noProof/>
          <w:sz w:val="20"/>
          <w:szCs w:val="20"/>
        </w:rPr>
        <w:t>Mi az ön által használt számítógép operációs rendszere és annak verziószáma?</w:t>
      </w:r>
    </w:p>
    <w:p w:rsidR="004E7223" w:rsidRPr="00FC3BBA" w:rsidRDefault="004E7223" w:rsidP="00FC3BBA">
      <w:pPr>
        <w:numPr>
          <w:ilvl w:val="0"/>
          <w:numId w:val="25"/>
        </w:numPr>
        <w:spacing w:after="240"/>
        <w:jc w:val="both"/>
        <w:rPr>
          <w:sz w:val="20"/>
          <w:szCs w:val="20"/>
        </w:rPr>
      </w:pPr>
      <w:r w:rsidRPr="00FC3BBA">
        <w:rPr>
          <w:sz w:val="20"/>
          <w:szCs w:val="20"/>
        </w:rPr>
        <w:t>Gépelje be az egész mondatos, egyszerű választ a dokumentumba, s a dokumentumot mentse az adott helyre!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 xml:space="preserve">Keresse meg </w:t>
      </w:r>
      <w:r w:rsidR="00FC3BBA">
        <w:rPr>
          <w:i/>
          <w:iCs/>
          <w:noProof/>
          <w:sz w:val="20"/>
          <w:szCs w:val="20"/>
        </w:rPr>
        <w:fldChar w:fldCharType="begin">
          <w:ffData>
            <w:name w:val="Szöveg5"/>
            <w:enabled/>
            <w:calcOnExit w:val="0"/>
            <w:textInput>
              <w:default w:val="a kapott CD-n"/>
            </w:textInput>
          </w:ffData>
        </w:fldChar>
      </w:r>
      <w:bookmarkStart w:id="4" w:name="Szöveg5"/>
      <w:r w:rsidR="00FC3BBA">
        <w:rPr>
          <w:i/>
          <w:iCs/>
          <w:noProof/>
          <w:sz w:val="20"/>
          <w:szCs w:val="20"/>
        </w:rPr>
        <w:instrText xml:space="preserve"> FORMTEXT </w:instrText>
      </w:r>
      <w:r w:rsidRPr="00FC3BBA">
        <w:rPr>
          <w:i/>
          <w:iCs/>
          <w:noProof/>
          <w:sz w:val="20"/>
          <w:szCs w:val="20"/>
        </w:rPr>
      </w:r>
      <w:r w:rsidR="00FC3BBA">
        <w:rPr>
          <w:i/>
          <w:iCs/>
          <w:noProof/>
          <w:sz w:val="20"/>
          <w:szCs w:val="20"/>
        </w:rPr>
        <w:fldChar w:fldCharType="separate"/>
      </w:r>
      <w:r w:rsidR="00DF4507">
        <w:rPr>
          <w:i/>
          <w:iCs/>
          <w:noProof/>
          <w:sz w:val="20"/>
          <w:szCs w:val="20"/>
        </w:rPr>
        <w:t>a kapott CD-n</w:t>
      </w:r>
      <w:r w:rsidR="00FC3BBA">
        <w:rPr>
          <w:i/>
          <w:iCs/>
          <w:noProof/>
          <w:sz w:val="20"/>
          <w:szCs w:val="20"/>
        </w:rPr>
        <w:fldChar w:fldCharType="end"/>
      </w:r>
      <w:bookmarkEnd w:id="4"/>
      <w:r w:rsidRPr="00FC3BBA">
        <w:rPr>
          <w:i/>
          <w:iCs/>
          <w:noProof/>
          <w:sz w:val="20"/>
          <w:szCs w:val="20"/>
        </w:rPr>
        <w:t xml:space="preserve"> </w:t>
      </w:r>
      <w:r w:rsidRPr="00FC3BBA">
        <w:rPr>
          <w:noProof/>
          <w:sz w:val="20"/>
          <w:szCs w:val="20"/>
        </w:rPr>
        <w:t>azt az állományt, amelyik a „Neszmély” szót tartalmazza!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Másolja a megtalált fájlt a lemez főkönyvtárába!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Nyissa meg az átmásolt állományt az editorral!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Gépelje be a nevét az első sorba úgy, hogy ott más ne szerepeljen (az eredeti szövegnek is meg kell maradnia)!</w:t>
      </w:r>
    </w:p>
    <w:p w:rsidR="004E7223" w:rsidRPr="00FC3BBA" w:rsidRDefault="004E7223" w:rsidP="00FC3BBA">
      <w:pPr>
        <w:numPr>
          <w:ilvl w:val="0"/>
          <w:numId w:val="25"/>
        </w:numPr>
        <w:spacing w:after="240"/>
        <w:jc w:val="both"/>
        <w:rPr>
          <w:sz w:val="20"/>
          <w:szCs w:val="20"/>
        </w:rPr>
      </w:pPr>
      <w:r w:rsidRPr="00FC3BBA">
        <w:rPr>
          <w:noProof/>
          <w:sz w:val="20"/>
          <w:szCs w:val="20"/>
        </w:rPr>
        <w:t>Mentse el a szöveges dokumentumot, s az editort zárja be!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Hozza létre a kapott lemez főkönyvtárában az AAA mappát!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Hozza létre az AAA mappában a BBB mappát!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Hozza létre az AAA mappában a CCC mappát is!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A CCC mappában pedig hozza létre a DDD mappát!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 xml:space="preserve">Keresse meg </w:t>
      </w:r>
      <w:r w:rsidR="00FC3BBA">
        <w:rPr>
          <w:i/>
          <w:iCs/>
          <w:noProof/>
          <w:sz w:val="20"/>
          <w:szCs w:val="20"/>
        </w:rPr>
        <w:fldChar w:fldCharType="begin">
          <w:ffData>
            <w:name w:val="Szöveg6"/>
            <w:enabled/>
            <w:calcOnExit w:val="0"/>
            <w:textInput>
              <w:default w:val="a kapott CD-n"/>
            </w:textInput>
          </w:ffData>
        </w:fldChar>
      </w:r>
      <w:bookmarkStart w:id="5" w:name="Szöveg6"/>
      <w:r w:rsidR="00FC3BBA">
        <w:rPr>
          <w:i/>
          <w:iCs/>
          <w:noProof/>
          <w:sz w:val="20"/>
          <w:szCs w:val="20"/>
        </w:rPr>
        <w:instrText xml:space="preserve"> FORMTEXT </w:instrText>
      </w:r>
      <w:r w:rsidRPr="00FC3BBA">
        <w:rPr>
          <w:i/>
          <w:iCs/>
          <w:noProof/>
          <w:sz w:val="20"/>
          <w:szCs w:val="20"/>
        </w:rPr>
      </w:r>
      <w:r w:rsidR="00FC3BBA">
        <w:rPr>
          <w:i/>
          <w:iCs/>
          <w:noProof/>
          <w:sz w:val="20"/>
          <w:szCs w:val="20"/>
        </w:rPr>
        <w:fldChar w:fldCharType="separate"/>
      </w:r>
      <w:r w:rsidR="00DF4507">
        <w:rPr>
          <w:i/>
          <w:iCs/>
          <w:noProof/>
          <w:sz w:val="20"/>
          <w:szCs w:val="20"/>
        </w:rPr>
        <w:t>a kapott CD-n</w:t>
      </w:r>
      <w:r w:rsidR="00FC3BBA">
        <w:rPr>
          <w:i/>
          <w:iCs/>
          <w:noProof/>
          <w:sz w:val="20"/>
          <w:szCs w:val="20"/>
        </w:rPr>
        <w:fldChar w:fldCharType="end"/>
      </w:r>
      <w:bookmarkEnd w:id="5"/>
      <w:r w:rsidRPr="00FC3BBA">
        <w:rPr>
          <w:i/>
          <w:iCs/>
          <w:noProof/>
          <w:sz w:val="20"/>
          <w:szCs w:val="20"/>
        </w:rPr>
        <w:t xml:space="preserve"> </w:t>
      </w:r>
      <w:r w:rsidRPr="00FC3BBA">
        <w:rPr>
          <w:noProof/>
          <w:sz w:val="20"/>
          <w:szCs w:val="20"/>
        </w:rPr>
        <w:t>a PACK mappát!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A PACK mappa KB nevű állománya egy tömörített fájl. Csomagolja ki a fenti CCC mappába!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A kicsomagoltakból törölje le a legnagyobb méretűt!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Hány fájlt csomagolt ki?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Az egész mondatos választ írja az újonnan létrehozott VALASZ szövegállományba!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Írja le a VALASZ állomány következő sorában, mit jelent a veszteséges tömörítés!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lastRenderedPageBreak/>
        <w:t>Mentse a szövegfájlt a CCC mappába!</w:t>
      </w:r>
    </w:p>
    <w:p w:rsidR="004E7223" w:rsidRPr="00FC3BBA" w:rsidRDefault="004E7223" w:rsidP="00FC3BBA">
      <w:pPr>
        <w:numPr>
          <w:ilvl w:val="0"/>
          <w:numId w:val="25"/>
        </w:numPr>
        <w:spacing w:after="240"/>
        <w:jc w:val="both"/>
        <w:rPr>
          <w:sz w:val="20"/>
          <w:szCs w:val="20"/>
        </w:rPr>
      </w:pPr>
      <w:r w:rsidRPr="00FC3BBA">
        <w:rPr>
          <w:noProof/>
          <w:sz w:val="20"/>
          <w:szCs w:val="20"/>
        </w:rPr>
        <w:t>Legyen a fenti fájl csak olvasható!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Ellenőrizze a kapott lemezt a gépre telepített vírusellenőrző programmal!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A jelentést mentse a lemez főkönyvtárába VIRUS néven!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Hozzon létre a lemez főkönyvtárában egy parancsikont!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A parancsikon nyissa meg a VIRUS nevű jelentést egy editorral!</w:t>
      </w:r>
    </w:p>
    <w:p w:rsidR="004E7223" w:rsidRPr="00FC3BBA" w:rsidRDefault="004E7223" w:rsidP="00FC3BBA">
      <w:pPr>
        <w:numPr>
          <w:ilvl w:val="0"/>
          <w:numId w:val="25"/>
        </w:numPr>
        <w:jc w:val="both"/>
        <w:rPr>
          <w:noProof/>
          <w:sz w:val="20"/>
          <w:szCs w:val="20"/>
        </w:rPr>
      </w:pPr>
      <w:r w:rsidRPr="00FC3BBA">
        <w:rPr>
          <w:noProof/>
          <w:sz w:val="20"/>
          <w:szCs w:val="20"/>
        </w:rPr>
        <w:t>Írja be a nevét a jelentés első sorába!</w:t>
      </w:r>
    </w:p>
    <w:p w:rsidR="004E7223" w:rsidRPr="00FC3BBA" w:rsidRDefault="004E7223" w:rsidP="00FC3BBA">
      <w:pPr>
        <w:numPr>
          <w:ilvl w:val="0"/>
          <w:numId w:val="25"/>
        </w:numPr>
        <w:spacing w:after="240"/>
        <w:jc w:val="both"/>
        <w:rPr>
          <w:sz w:val="20"/>
          <w:szCs w:val="20"/>
        </w:rPr>
      </w:pPr>
      <w:r w:rsidRPr="00FC3BBA">
        <w:rPr>
          <w:noProof/>
          <w:sz w:val="20"/>
          <w:szCs w:val="20"/>
        </w:rPr>
        <w:t>Nyomtassa ki a jelentést a telepített nyomtatón!</w:t>
      </w:r>
    </w:p>
    <w:p w:rsidR="004E7223" w:rsidRPr="00FC3BBA" w:rsidRDefault="004E7223" w:rsidP="00FC3BBA">
      <w:pPr>
        <w:pStyle w:val="Szvegtrzs"/>
        <w:numPr>
          <w:ilvl w:val="0"/>
          <w:numId w:val="25"/>
        </w:numPr>
        <w:spacing w:before="0" w:after="0"/>
      </w:pPr>
      <w:r w:rsidRPr="00FC3BBA">
        <w:t xml:space="preserve">Hogyan kell kikapcsolni munkája befejeztével az ön által használt számítógépet? Kérjük, a tevékenység lépéseit felsorolásszerűen írja le a lapra, </w:t>
      </w:r>
      <w:r w:rsidR="00FC3BBA">
        <w:rPr>
          <w:i/>
          <w:iCs/>
        </w:rPr>
        <w:fldChar w:fldCharType="begin">
          <w:ffData>
            <w:name w:val="Szöveg7"/>
            <w:enabled/>
            <w:calcOnExit w:val="0"/>
            <w:textInput>
              <w:default w:val="majd kapcsolja is ki a gépet!"/>
            </w:textInput>
          </w:ffData>
        </w:fldChar>
      </w:r>
      <w:bookmarkStart w:id="6" w:name="Szöveg7"/>
      <w:r w:rsidR="00FC3BBA">
        <w:rPr>
          <w:i/>
          <w:iCs/>
        </w:rPr>
        <w:instrText xml:space="preserve"> FORMTEXT </w:instrText>
      </w:r>
      <w:r w:rsidRPr="00FC3BBA">
        <w:rPr>
          <w:i/>
          <w:iCs/>
        </w:rPr>
      </w:r>
      <w:r w:rsidR="00FC3BBA">
        <w:rPr>
          <w:i/>
          <w:iCs/>
        </w:rPr>
        <w:fldChar w:fldCharType="separate"/>
      </w:r>
      <w:r w:rsidR="00DF4507">
        <w:rPr>
          <w:i/>
          <w:iCs/>
          <w:noProof/>
        </w:rPr>
        <w:t>majd kapcsolja is ki a gépet!</w:t>
      </w:r>
      <w:r w:rsidR="00FC3BBA">
        <w:rPr>
          <w:i/>
          <w:iCs/>
        </w:rPr>
        <w:fldChar w:fldCharType="end"/>
      </w:r>
      <w:bookmarkEnd w:id="6"/>
    </w:p>
    <w:sectPr w:rsidR="004E7223" w:rsidRPr="00FC3BBA">
      <w:headerReference w:type="default" r:id="rId7"/>
      <w:footerReference w:type="default" r:id="rId8"/>
      <w:pgSz w:w="11906" w:h="16838" w:code="9"/>
      <w:pgMar w:top="1418" w:right="1418" w:bottom="1418" w:left="1418" w:header="1134" w:footer="709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65E" w:rsidRDefault="00AB365E">
      <w:r>
        <w:separator/>
      </w:r>
    </w:p>
  </w:endnote>
  <w:endnote w:type="continuationSeparator" w:id="0">
    <w:p w:rsidR="00AB365E" w:rsidRDefault="00AB3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65E" w:rsidRDefault="00AB365E">
    <w:pPr>
      <w:pStyle w:val="llb"/>
      <w:rPr>
        <w:sz w:val="20"/>
        <w:szCs w:val="20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475439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475439">
      <w:rPr>
        <w:rStyle w:val="Oldalszm"/>
        <w:noProof/>
      </w:rPr>
      <w:t>2</w:t>
    </w:r>
    <w:r>
      <w:rPr>
        <w:rStyle w:val="Oldalszm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65E" w:rsidRDefault="00AB365E">
      <w:r>
        <w:separator/>
      </w:r>
    </w:p>
  </w:footnote>
  <w:footnote w:type="continuationSeparator" w:id="0">
    <w:p w:rsidR="00AB365E" w:rsidRDefault="00AB3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65E" w:rsidRDefault="00475439">
    <w:pPr>
      <w:rPr>
        <w:smallCaps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5299710</wp:posOffset>
          </wp:positionH>
          <wp:positionV relativeFrom="paragraph">
            <wp:posOffset>-130175</wp:posOffset>
          </wp:positionV>
          <wp:extent cx="461010" cy="453390"/>
          <wp:effectExtent l="19050" t="0" r="0" b="0"/>
          <wp:wrapNone/>
          <wp:docPr id="1" name="Kép 1" descr="ECDL Logo copy_kise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DL Logo copy_kiseb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53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365E">
      <w:rPr>
        <w:smallCaps/>
        <w:sz w:val="16"/>
        <w:szCs w:val="16"/>
      </w:rPr>
      <w:t>az európai számítógép-használói jogosítvány vizsgafeladatai – 2. modul. operációs rendszerek</w:t>
    </w:r>
  </w:p>
  <w:p w:rsidR="00AB365E" w:rsidRDefault="00AB365E">
    <w:pPr>
      <w:pStyle w:val="lfej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C07"/>
    <w:multiLevelType w:val="hybridMultilevel"/>
    <w:tmpl w:val="E2265336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CE1B95"/>
    <w:multiLevelType w:val="multilevel"/>
    <w:tmpl w:val="E48A03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13460D"/>
    <w:multiLevelType w:val="hybridMultilevel"/>
    <w:tmpl w:val="4F6C33D6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88168F"/>
    <w:multiLevelType w:val="hybridMultilevel"/>
    <w:tmpl w:val="42180CF6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F16AD2"/>
    <w:multiLevelType w:val="hybridMultilevel"/>
    <w:tmpl w:val="A8F072A4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6D6FB3"/>
    <w:multiLevelType w:val="hybridMultilevel"/>
    <w:tmpl w:val="FE441EBC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A9494B"/>
    <w:multiLevelType w:val="hybridMultilevel"/>
    <w:tmpl w:val="E728B0E8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00C30"/>
    <w:multiLevelType w:val="hybridMultilevel"/>
    <w:tmpl w:val="8B78225E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6011F6"/>
    <w:multiLevelType w:val="hybridMultilevel"/>
    <w:tmpl w:val="D0222BE8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FC22B3"/>
    <w:multiLevelType w:val="hybridMultilevel"/>
    <w:tmpl w:val="D3FC0850"/>
    <w:lvl w:ilvl="0" w:tplc="AD10F2B2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4D4EA9"/>
    <w:multiLevelType w:val="hybridMultilevel"/>
    <w:tmpl w:val="C2886A58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52226C"/>
    <w:multiLevelType w:val="hybridMultilevel"/>
    <w:tmpl w:val="84146C48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F46BCF"/>
    <w:multiLevelType w:val="hybridMultilevel"/>
    <w:tmpl w:val="78C20966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480886"/>
    <w:multiLevelType w:val="hybridMultilevel"/>
    <w:tmpl w:val="74E263A0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B26BA4"/>
    <w:multiLevelType w:val="hybridMultilevel"/>
    <w:tmpl w:val="988E19B6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68772A"/>
    <w:multiLevelType w:val="hybridMultilevel"/>
    <w:tmpl w:val="D1AA251C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519CB"/>
    <w:multiLevelType w:val="hybridMultilevel"/>
    <w:tmpl w:val="89C4C95A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D166E1"/>
    <w:multiLevelType w:val="hybridMultilevel"/>
    <w:tmpl w:val="03D2ECB0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0A1735"/>
    <w:multiLevelType w:val="hybridMultilevel"/>
    <w:tmpl w:val="EAD810B0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356625"/>
    <w:multiLevelType w:val="hybridMultilevel"/>
    <w:tmpl w:val="A8DED0F8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37404E"/>
    <w:multiLevelType w:val="hybridMultilevel"/>
    <w:tmpl w:val="59C2F372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E7263D9"/>
    <w:multiLevelType w:val="hybridMultilevel"/>
    <w:tmpl w:val="8C921E78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1703CC"/>
    <w:multiLevelType w:val="hybridMultilevel"/>
    <w:tmpl w:val="A7726B2C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473608"/>
    <w:multiLevelType w:val="hybridMultilevel"/>
    <w:tmpl w:val="0F441324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A63F40"/>
    <w:multiLevelType w:val="singleLevel"/>
    <w:tmpl w:val="656E9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5">
    <w:nsid w:val="7DD774F1"/>
    <w:multiLevelType w:val="hybridMultilevel"/>
    <w:tmpl w:val="249483AA"/>
    <w:lvl w:ilvl="0" w:tplc="656E9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2"/>
  </w:num>
  <w:num w:numId="4">
    <w:abstractNumId w:val="23"/>
  </w:num>
  <w:num w:numId="5">
    <w:abstractNumId w:val="14"/>
  </w:num>
  <w:num w:numId="6">
    <w:abstractNumId w:val="20"/>
  </w:num>
  <w:num w:numId="7">
    <w:abstractNumId w:val="2"/>
  </w:num>
  <w:num w:numId="8">
    <w:abstractNumId w:val="3"/>
  </w:num>
  <w:num w:numId="9">
    <w:abstractNumId w:val="8"/>
  </w:num>
  <w:num w:numId="10">
    <w:abstractNumId w:val="22"/>
  </w:num>
  <w:num w:numId="11">
    <w:abstractNumId w:val="21"/>
  </w:num>
  <w:num w:numId="12">
    <w:abstractNumId w:val="4"/>
  </w:num>
  <w:num w:numId="13">
    <w:abstractNumId w:val="15"/>
  </w:num>
  <w:num w:numId="14">
    <w:abstractNumId w:val="25"/>
  </w:num>
  <w:num w:numId="15">
    <w:abstractNumId w:val="10"/>
  </w:num>
  <w:num w:numId="16">
    <w:abstractNumId w:val="6"/>
  </w:num>
  <w:num w:numId="17">
    <w:abstractNumId w:val="5"/>
  </w:num>
  <w:num w:numId="18">
    <w:abstractNumId w:val="13"/>
  </w:num>
  <w:num w:numId="19">
    <w:abstractNumId w:val="11"/>
  </w:num>
  <w:num w:numId="20">
    <w:abstractNumId w:val="7"/>
  </w:num>
  <w:num w:numId="21">
    <w:abstractNumId w:val="17"/>
  </w:num>
  <w:num w:numId="22">
    <w:abstractNumId w:val="16"/>
  </w:num>
  <w:num w:numId="23">
    <w:abstractNumId w:val="0"/>
  </w:num>
  <w:num w:numId="24">
    <w:abstractNumId w:val="19"/>
  </w:num>
  <w:num w:numId="25">
    <w:abstractNumId w:val="9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cumentProtection w:edit="forms" w:enforcement="1" w:cryptProviderType="rsaFull" w:cryptAlgorithmClass="hash" w:cryptAlgorithmType="typeAny" w:cryptAlgorithmSid="4" w:cryptSpinCount="100000" w:hash="Q3RPk8LkssQ9ITOrPuuVe+0DbMc=" w:salt="FTojxYtFAtBge/8FOdkFeA=="/>
  <w:defaultTabStop w:val="709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C3BBA"/>
    <w:rsid w:val="00475439"/>
    <w:rsid w:val="004E7223"/>
    <w:rsid w:val="00AB365E"/>
    <w:rsid w:val="00DF4507"/>
    <w:rsid w:val="00FC3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</w:style>
  <w:style w:type="paragraph" w:styleId="Szvegtrzs">
    <w:name w:val="Body Text"/>
    <w:basedOn w:val="Norml"/>
    <w:pPr>
      <w:spacing w:before="120" w:after="120"/>
      <w:jc w:val="both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nti\Application%20Data\Microsoft\Sablonok\sablon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sablon2</Template>
  <TotalTime>1</TotalTime>
  <Pages>2</Pages>
  <Words>441</Words>
  <Characters>3048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OPERÁCIÓS RENDSZEREK, 25. feladat</vt:lpstr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OPERÁCIÓS RENDSZEREK, 25. feladat</dc:title>
  <dc:subject>ECDL</dc:subject>
  <dc:creator>NJSZT</dc:creator>
  <cp:keywords/>
  <dc:description/>
  <cp:lastModifiedBy>nemcsikj</cp:lastModifiedBy>
  <cp:revision>2</cp:revision>
  <cp:lastPrinted>2003-12-18T09:20:00Z</cp:lastPrinted>
  <dcterms:created xsi:type="dcterms:W3CDTF">2009-11-26T15:10:00Z</dcterms:created>
  <dcterms:modified xsi:type="dcterms:W3CDTF">2009-11-26T15:10:00Z</dcterms:modified>
</cp:coreProperties>
</file>